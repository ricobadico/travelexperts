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81209846"/>
        <w:placeholder>
          <w:docPart w:val="C1C5467A3F92F849AB5415B49F9E11C7"/>
        </w:placeholder>
        <w15:appearance w15:val="hidden"/>
      </w:sdtPr>
      <w:sdtEndPr/>
      <w:sdtContent>
        <w:p w14:paraId="069004D2" w14:textId="77777777" w:rsidR="00D85460" w:rsidRDefault="00255AEE">
          <w:pPr>
            <w:pStyle w:val="Heading1"/>
          </w:pPr>
          <w:r>
            <w:t xml:space="preserve">Team Meeting G1 </w:t>
          </w:r>
          <w:proofErr w:type="spellStart"/>
          <w:r>
            <w:t>oosd</w:t>
          </w:r>
          <w:proofErr w:type="spellEnd"/>
        </w:p>
      </w:sdtContent>
    </w:sdt>
    <w:p w14:paraId="5E15A349" w14:textId="77777777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B6011E0B182079468A2D110F377A6BD6"/>
          </w:placeholder>
          <w:date w:fullDate="2020-11-18T00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255AEE">
            <w:t>11/18/2020 12:00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AA3DB2F04ED8C848924150B160454086"/>
          </w:placeholder>
          <w15:appearance w15:val="hidden"/>
        </w:sdtPr>
        <w:sdtEndPr/>
        <w:sdtContent>
          <w:r w:rsidR="00255AEE">
            <w:t>Group 1 Teams Room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18030DCE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0AF933F6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7F260DCB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B1CDA1454495854DB5E46F1F0E785D1C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71EC229F" w14:textId="77777777" w:rsidR="00D85460" w:rsidRDefault="00255AEE">
                      <w:pPr>
                        <w:spacing w:after="0"/>
                      </w:pPr>
                      <w:r>
                        <w:t>Bob Boyd</w:t>
                      </w:r>
                    </w:p>
                  </w:tc>
                </w:sdtContent>
              </w:sdt>
            </w:tr>
            <w:tr w:rsidR="00D85460" w14:paraId="25A8938A" w14:textId="77777777" w:rsidTr="00514786">
              <w:tc>
                <w:tcPr>
                  <w:tcW w:w="2400" w:type="dxa"/>
                </w:tcPr>
                <w:p w14:paraId="154B242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377C47AED04A948A593709A73C5409A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7EB5F5ED" w14:textId="77777777" w:rsidR="00D85460" w:rsidRDefault="00255AEE">
                      <w:pPr>
                        <w:spacing w:after="0"/>
                      </w:pPr>
                      <w:r>
                        <w:t>Organizational Meeting</w:t>
                      </w:r>
                    </w:p>
                  </w:tc>
                </w:sdtContent>
              </w:sdt>
            </w:tr>
            <w:tr w:rsidR="00D85460" w14:paraId="15FCEE86" w14:textId="77777777" w:rsidTr="00514786">
              <w:tc>
                <w:tcPr>
                  <w:tcW w:w="2400" w:type="dxa"/>
                </w:tcPr>
                <w:p w14:paraId="4F30D426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D5316DF52365294EAB59728AE478D9BE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1F47866E" w14:textId="77777777" w:rsidR="00D85460" w:rsidRDefault="00255AEE">
                      <w:pPr>
                        <w:spacing w:after="0"/>
                      </w:pPr>
                      <w:r>
                        <w:t>[Facilitator]</w:t>
                      </w:r>
                    </w:p>
                  </w:tc>
                </w:sdtContent>
              </w:sdt>
            </w:tr>
            <w:tr w:rsidR="00D85460" w14:paraId="04647D06" w14:textId="77777777" w:rsidTr="00514786">
              <w:tc>
                <w:tcPr>
                  <w:tcW w:w="2400" w:type="dxa"/>
                </w:tcPr>
                <w:p w14:paraId="235745E0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4654DB0B019D3343989C73E08523089F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662068E1" w14:textId="77777777" w:rsidR="00D85460" w:rsidRDefault="00255AEE">
                      <w:pPr>
                        <w:spacing w:after="0"/>
                      </w:pPr>
                      <w:r>
                        <w:t>Bob Boyd</w:t>
                      </w:r>
                    </w:p>
                  </w:tc>
                </w:sdtContent>
              </w:sdt>
            </w:tr>
            <w:tr w:rsidR="00D85460" w14:paraId="2F1ACB67" w14:textId="77777777" w:rsidTr="00514786">
              <w:tc>
                <w:tcPr>
                  <w:tcW w:w="2400" w:type="dxa"/>
                </w:tcPr>
                <w:p w14:paraId="1E1CF745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AC26725BE3500349980D01C6CCBE5C2E"/>
                    </w:placeholder>
                    <w15:appearance w15:val="hidden"/>
                  </w:sdtPr>
                  <w:sdtEndPr/>
                  <w:sdtContent>
                    <w:p w14:paraId="5846CC5C" w14:textId="77777777" w:rsidR="00D85460" w:rsidRDefault="00255AEE">
                      <w:pPr>
                        <w:spacing w:after="0"/>
                      </w:pPr>
                      <w:r>
                        <w:t>Bob Boyd</w:t>
                      </w:r>
                    </w:p>
                  </w:sdtContent>
                </w:sdt>
              </w:tc>
            </w:tr>
            <w:tr w:rsidR="00255AEE" w14:paraId="05A310C3" w14:textId="77777777" w:rsidTr="00514786">
              <w:tc>
                <w:tcPr>
                  <w:tcW w:w="2400" w:type="dxa"/>
                </w:tcPr>
                <w:p w14:paraId="31F9EA10" w14:textId="77777777" w:rsidR="00255AEE" w:rsidRDefault="00255AEE">
                  <w:pPr>
                    <w:pStyle w:val="Heading3"/>
                    <w:spacing w:after="0"/>
                    <w:outlineLvl w:val="2"/>
                  </w:pPr>
                </w:p>
              </w:tc>
              <w:tc>
                <w:tcPr>
                  <w:tcW w:w="2935" w:type="dxa"/>
                </w:tcPr>
                <w:p w14:paraId="5B9531C4" w14:textId="77777777" w:rsidR="00255AEE" w:rsidRDefault="00255AEE">
                  <w:pPr>
                    <w:spacing w:after="0"/>
                  </w:pPr>
                </w:p>
              </w:tc>
            </w:tr>
            <w:tr w:rsidR="00255AEE" w14:paraId="25C6BED0" w14:textId="77777777" w:rsidTr="00514786">
              <w:tc>
                <w:tcPr>
                  <w:tcW w:w="2400" w:type="dxa"/>
                </w:tcPr>
                <w:p w14:paraId="5BC6B32C" w14:textId="77777777" w:rsidR="00255AEE" w:rsidRDefault="00255AEE" w:rsidP="00255AEE">
                  <w:pPr>
                    <w:pStyle w:val="Heading3"/>
                    <w:spacing w:after="0"/>
                    <w:ind w:left="0"/>
                    <w:outlineLvl w:val="2"/>
                  </w:pPr>
                </w:p>
              </w:tc>
              <w:tc>
                <w:tcPr>
                  <w:tcW w:w="2935" w:type="dxa"/>
                </w:tcPr>
                <w:p w14:paraId="70D490DF" w14:textId="77777777" w:rsidR="00255AEE" w:rsidRDefault="00255AEE">
                  <w:pPr>
                    <w:spacing w:after="0"/>
                  </w:pPr>
                </w:p>
              </w:tc>
            </w:tr>
          </w:tbl>
          <w:p w14:paraId="5492F885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2554E0AF" w14:textId="77777777" w:rsidR="00D85460" w:rsidRDefault="006463BE">
            <w:pPr>
              <w:spacing w:after="0"/>
            </w:pPr>
            <w:r>
              <w:t>Attendees</w:t>
            </w:r>
            <w:r w:rsidR="00255AEE">
              <w:t>:</w:t>
            </w:r>
            <w:r>
              <w:t xml:space="preserve"> </w:t>
            </w:r>
            <w:sdt>
              <w:sdtPr>
                <w:id w:val="503169330"/>
                <w:placeholder>
                  <w:docPart w:val="CF600685AF1C3940B91A1F2EFCDAFD1B"/>
                </w:placeholder>
                <w15:appearance w15:val="hidden"/>
              </w:sdtPr>
              <w:sdtEndPr/>
              <w:sdtContent>
                <w:r w:rsidR="00255AEE">
                  <w:t xml:space="preserve">Susan, </w:t>
                </w:r>
                <w:proofErr w:type="spellStart"/>
                <w:r w:rsidR="00255AEE">
                  <w:t>Oluseyi</w:t>
                </w:r>
                <w:proofErr w:type="spellEnd"/>
                <w:r w:rsidR="00255AEE">
                  <w:t xml:space="preserve">, Eric </w:t>
                </w:r>
              </w:sdtContent>
            </w:sdt>
          </w:p>
          <w:p w14:paraId="443C4F4C" w14:textId="77777777" w:rsidR="00D85460" w:rsidRDefault="006463BE">
            <w:pPr>
              <w:spacing w:after="0"/>
            </w:pPr>
            <w:r>
              <w:t>Please read</w:t>
            </w:r>
            <w:r w:rsidR="00255AEE">
              <w:t>:</w:t>
            </w:r>
            <w:r>
              <w:t xml:space="preserve"> </w:t>
            </w:r>
            <w:r w:rsidR="00255AEE">
              <w:t>“OOSD Threaded Project Overview”</w:t>
            </w:r>
          </w:p>
          <w:p w14:paraId="58BAF983" w14:textId="77777777" w:rsidR="00D85460" w:rsidRDefault="006463BE">
            <w:pPr>
              <w:spacing w:after="0"/>
            </w:pPr>
            <w:r>
              <w:t xml:space="preserve">Please bring </w:t>
            </w:r>
            <w:sdt>
              <w:sdtPr>
                <w:id w:val="-1976213528"/>
                <w:placeholder>
                  <w:docPart w:val="5806E0A4A6119847A56544F5A76B14A2"/>
                </w:placeholder>
                <w:showingPlcHdr/>
                <w15:appearance w15:val="hidden"/>
              </w:sdtPr>
              <w:sdtEndPr/>
              <w:sdtContent>
                <w:r w:rsidR="00255AEE">
                  <w:t>[Please bring]</w:t>
                </w:r>
              </w:sdtContent>
            </w:sdt>
          </w:p>
        </w:tc>
      </w:tr>
      <w:tr w:rsidR="00255AEE" w14:paraId="7996AD3B" w14:textId="77777777" w:rsidTr="00514786">
        <w:tc>
          <w:tcPr>
            <w:tcW w:w="5400" w:type="dxa"/>
          </w:tcPr>
          <w:p w14:paraId="48354AF0" w14:textId="77777777" w:rsidR="00255AEE" w:rsidRDefault="00255AEE">
            <w:pPr>
              <w:pStyle w:val="Heading3"/>
              <w:spacing w:after="0"/>
              <w:outlineLvl w:val="2"/>
            </w:pPr>
          </w:p>
        </w:tc>
        <w:tc>
          <w:tcPr>
            <w:tcW w:w="5400" w:type="dxa"/>
          </w:tcPr>
          <w:p w14:paraId="3F88AE62" w14:textId="77777777" w:rsidR="00255AEE" w:rsidRDefault="00255AEE">
            <w:pPr>
              <w:spacing w:after="0"/>
            </w:pPr>
          </w:p>
        </w:tc>
      </w:tr>
    </w:tbl>
    <w:p w14:paraId="2480A327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3C90BA5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75FFC63D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7064FF67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Presenter</w:t>
            </w:r>
          </w:p>
        </w:tc>
        <w:tc>
          <w:tcPr>
            <w:tcW w:w="1800" w:type="dxa"/>
          </w:tcPr>
          <w:p w14:paraId="6DA70C53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6D181712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174AAFD9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61053076"/>
            <w:placeholder>
              <w:docPart w:val="D959F01E334FDD4790CE14AE038DCC14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2748C970" w14:textId="21B4EA5F" w:rsidR="00514786" w:rsidRPr="00902F40" w:rsidRDefault="00902F40" w:rsidP="006E46E7">
                <w:pPr>
                  <w:spacing w:after="0"/>
                  <w:rPr>
                    <w:bCs w:val="0"/>
                  </w:rPr>
                </w:pPr>
                <w:r>
                  <w:t>Intro and meeting rules:</w:t>
                </w:r>
                <w:r>
                  <w:br/>
                  <w:t>- Chaired meeting</w:t>
                </w:r>
                <w:r>
                  <w:br/>
                  <w:t>- Meeting should always have an agenda with times.</w:t>
                </w:r>
                <w:r>
                  <w:br/>
                  <w:t>- The Chairs job is to control the flow of the meeting</w:t>
                </w:r>
                <w:r w:rsidR="006E46E7">
                  <w:t>. And can limit discussion</w:t>
                </w:r>
                <w:r w:rsidR="006E46E7">
                  <w:br/>
                  <w:t>- All off agenda items should be held to the end of meeting or tabled to next meeting.</w:t>
                </w:r>
                <w:r w:rsidR="006E46E7">
                  <w:br/>
                  <w:t>-Each item should have a conclusion/decision or action item recorded in the minutes.</w:t>
                </w:r>
                <w:r w:rsidR="008248F2">
                  <w:br/>
                  <w:t>-Action items need to be attached to a person</w:t>
                </w:r>
                <w:r w:rsidR="006F15DB">
                  <w:t xml:space="preserve"> with timeline.</w:t>
                </w:r>
              </w:p>
            </w:tc>
          </w:sdtContent>
        </w:sdt>
        <w:sdt>
          <w:sdtPr>
            <w:id w:val="416301333"/>
            <w:placeholder>
              <w:docPart w:val="3B32E51E7EDAFA41B534CA77C74DC275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2E648A9B" w14:textId="77777777" w:rsidR="00514786" w:rsidRDefault="006E46E7" w:rsidP="00537F75">
                <w:pPr>
                  <w:spacing w:after="0"/>
                </w:pPr>
                <w:r>
                  <w:t>Bob</w:t>
                </w:r>
              </w:p>
            </w:tc>
          </w:sdtContent>
        </w:sdt>
        <w:sdt>
          <w:sdtPr>
            <w:id w:val="478045287"/>
            <w:placeholder>
              <w:docPart w:val="9B45BC553613F74F832C90BC9DC7837B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622629A2" w14:textId="77777777" w:rsidR="00514786" w:rsidRDefault="00902F40" w:rsidP="00537F75">
                <w:pPr>
                  <w:spacing w:after="0"/>
                </w:pPr>
                <w:r>
                  <w:t>3min</w:t>
                </w:r>
              </w:p>
            </w:tc>
          </w:sdtContent>
        </w:sdt>
      </w:tr>
      <w:tr w:rsidR="00514786" w14:paraId="735A7891" w14:textId="77777777" w:rsidTr="00514786">
        <w:sdt>
          <w:sdtPr>
            <w:id w:val="478805058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503A0AF8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7545167"/>
            <w:placeholder>
              <w:docPart w:val="D959F01E334FDD4790CE14AE038DCC14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5DC3A8A1" w14:textId="42FACED8" w:rsidR="00514786" w:rsidRDefault="00902F40" w:rsidP="00537F75">
                <w:pPr>
                  <w:spacing w:after="0"/>
                </w:pPr>
                <w:r>
                  <w:t xml:space="preserve">Schedule: </w:t>
                </w:r>
                <w:r>
                  <w:br/>
                  <w:t xml:space="preserve">- </w:t>
                </w:r>
                <w:r w:rsidR="00255AEE">
                  <w:t>How many times a week we have short group meetings (org and planning) and when?</w:t>
                </w:r>
                <w:r>
                  <w:t xml:space="preserve"> </w:t>
                </w:r>
                <w:r>
                  <w:br/>
                  <w:t>- What days are/ aren’t available.</w:t>
                </w:r>
                <w:r w:rsidR="000138C5">
                  <w:br/>
                  <w:t xml:space="preserve">- </w:t>
                </w:r>
                <w:r w:rsidR="00AB27F2">
                  <w:t>Do we want a shared calendar?</w:t>
                </w:r>
                <w:r w:rsidR="00AB27F2">
                  <w:br/>
                  <w:t>- How do we reach each other for changes etc..</w:t>
                </w:r>
              </w:p>
            </w:tc>
          </w:sdtContent>
        </w:sdt>
        <w:sdt>
          <w:sdtPr>
            <w:id w:val="-1036039328"/>
            <w:placeholder>
              <w:docPart w:val="3B32E51E7EDAFA41B534CA77C74DC275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36290ED7" w14:textId="77777777" w:rsidR="00514786" w:rsidRDefault="006E46E7" w:rsidP="00537F75">
                <w:pPr>
                  <w:spacing w:after="0"/>
                </w:pPr>
                <w:r>
                  <w:t>group</w:t>
                </w:r>
              </w:p>
            </w:tc>
          </w:sdtContent>
        </w:sdt>
        <w:sdt>
          <w:sdtPr>
            <w:id w:val="-179668635"/>
            <w:placeholder>
              <w:docPart w:val="9B45BC553613F74F832C90BC9DC7837B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602B2C97" w14:textId="77777777" w:rsidR="00514786" w:rsidRDefault="00902F40" w:rsidP="00537F75">
                <w:pPr>
                  <w:spacing w:after="0"/>
                </w:pPr>
                <w:r>
                  <w:t>10min</w:t>
                </w:r>
              </w:p>
            </w:tc>
          </w:sdtContent>
        </w:sdt>
      </w:tr>
      <w:tr w:rsidR="00514786" w14:paraId="79D4B26A" w14:textId="77777777" w:rsidTr="00514786">
        <w:sdt>
          <w:sdtPr>
            <w:id w:val="-474600816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70D0391A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52954585"/>
            <w:placeholder>
              <w:docPart w:val="D959F01E334FDD4790CE14AE038DCC14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7F2B7FF8" w14:textId="6D16A4EF" w:rsidR="00514786" w:rsidRDefault="00255AEE" w:rsidP="00537F75">
                <w:pPr>
                  <w:spacing w:after="0"/>
                </w:pPr>
                <w:r>
                  <w:t xml:space="preserve">Schedule </w:t>
                </w:r>
                <w:r w:rsidR="006F15DB">
                  <w:t xml:space="preserve">time blocks </w:t>
                </w:r>
                <w:r>
                  <w:t>for working on our assigned tasks.</w:t>
                </w:r>
                <w:r w:rsidR="006F15DB">
                  <w:br/>
                </w:r>
                <w:r w:rsidR="00DE7244">
                  <w:t>- our group work</w:t>
                </w:r>
              </w:p>
            </w:tc>
          </w:sdtContent>
        </w:sdt>
        <w:sdt>
          <w:sdtPr>
            <w:id w:val="1686715925"/>
            <w:placeholder>
              <w:docPart w:val="3B32E51E7EDAFA41B534CA77C74DC275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42D95217" w14:textId="77777777" w:rsidR="00514786" w:rsidRDefault="006E46E7" w:rsidP="00537F75">
                <w:pPr>
                  <w:spacing w:after="0"/>
                </w:pPr>
                <w:r>
                  <w:t>group</w:t>
                </w:r>
              </w:p>
            </w:tc>
          </w:sdtContent>
        </w:sdt>
        <w:sdt>
          <w:sdtPr>
            <w:id w:val="-727831273"/>
            <w:placeholder>
              <w:docPart w:val="9B45BC553613F74F832C90BC9DC7837B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62F2615" w14:textId="77777777" w:rsidR="00514786" w:rsidRDefault="00902F40" w:rsidP="00537F75">
                <w:pPr>
                  <w:spacing w:after="0"/>
                </w:pPr>
                <w:r>
                  <w:t>5min</w:t>
                </w:r>
              </w:p>
            </w:tc>
          </w:sdtContent>
        </w:sdt>
      </w:tr>
      <w:tr w:rsidR="00514786" w14:paraId="6730ADF7" w14:textId="77777777" w:rsidTr="00514786">
        <w:sdt>
          <w:sdtPr>
            <w:id w:val="518597841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6FCD94F3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5789670"/>
            <w:placeholder>
              <w:docPart w:val="D959F01E334FDD4790CE14AE038DCC14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3CD825A3" w14:textId="77777777" w:rsidR="00514786" w:rsidRDefault="00255AEE" w:rsidP="00537F75">
                <w:pPr>
                  <w:spacing w:after="0"/>
                </w:pPr>
                <w:r>
                  <w:t>Pair Programming/working.</w:t>
                </w:r>
              </w:p>
            </w:tc>
          </w:sdtContent>
        </w:sdt>
        <w:sdt>
          <w:sdtPr>
            <w:id w:val="-589615949"/>
            <w:placeholder>
              <w:docPart w:val="3B32E51E7EDAFA41B534CA77C74DC275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4B28C5B1" w14:textId="77777777" w:rsidR="00514786" w:rsidRDefault="006E46E7" w:rsidP="00537F75">
                <w:pPr>
                  <w:spacing w:after="0"/>
                </w:pPr>
                <w:r>
                  <w:t>group</w:t>
                </w:r>
              </w:p>
            </w:tc>
          </w:sdtContent>
        </w:sdt>
        <w:sdt>
          <w:sdtPr>
            <w:id w:val="733512956"/>
            <w:placeholder>
              <w:docPart w:val="9B45BC553613F74F832C90BC9DC7837B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7634EB38" w14:textId="77777777" w:rsidR="00514786" w:rsidRDefault="00902F40" w:rsidP="00537F75">
                <w:pPr>
                  <w:spacing w:after="0"/>
                </w:pPr>
                <w:r>
                  <w:t>2min</w:t>
                </w:r>
              </w:p>
            </w:tc>
          </w:sdtContent>
        </w:sdt>
      </w:tr>
      <w:tr w:rsidR="00514786" w14:paraId="3DDC3FCD" w14:textId="77777777" w:rsidTr="00514786">
        <w:sdt>
          <w:sdtPr>
            <w:id w:val="-1806315133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518EC8DA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4328676"/>
            <w:placeholder>
              <w:docPart w:val="D959F01E334FDD4790CE14AE038DCC14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6DBC3127" w14:textId="77777777" w:rsidR="00514786" w:rsidRDefault="00255AEE" w:rsidP="00537F75">
                <w:pPr>
                  <w:spacing w:after="0"/>
                </w:pPr>
                <w:r>
                  <w:t>Overview of git workflow.</w:t>
                </w:r>
              </w:p>
            </w:tc>
          </w:sdtContent>
        </w:sdt>
        <w:sdt>
          <w:sdtPr>
            <w:id w:val="308523579"/>
            <w:placeholder>
              <w:docPart w:val="3B32E51E7EDAFA41B534CA77C74DC275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67B69CD4" w14:textId="77777777" w:rsidR="00514786" w:rsidRDefault="00255AEE" w:rsidP="00537F75">
                <w:pPr>
                  <w:spacing w:after="0"/>
                </w:pPr>
                <w:r>
                  <w:t>Bob</w:t>
                </w:r>
              </w:p>
            </w:tc>
          </w:sdtContent>
        </w:sdt>
        <w:sdt>
          <w:sdtPr>
            <w:id w:val="-720978084"/>
            <w:placeholder>
              <w:docPart w:val="9B45BC553613F74F832C90BC9DC7837B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63AB4E00" w14:textId="77777777" w:rsidR="00514786" w:rsidRDefault="00902F40" w:rsidP="00537F75">
                <w:pPr>
                  <w:spacing w:after="0"/>
                </w:pPr>
                <w:r>
                  <w:t>5min</w:t>
                </w:r>
              </w:p>
            </w:tc>
          </w:sdtContent>
        </w:sdt>
      </w:tr>
      <w:tr w:rsidR="00514786" w14:paraId="2D8DCE1F" w14:textId="77777777" w:rsidTr="00514786">
        <w:sdt>
          <w:sdtPr>
            <w:id w:val="11673180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588613B" w14:textId="77777777" w:rsidR="00514786" w:rsidRDefault="00514786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60657148"/>
            <w:placeholder>
              <w:docPart w:val="D959F01E334FDD4790CE14AE038DCC14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1C06F265" w14:textId="687A7ED0" w:rsidR="00514786" w:rsidRDefault="00255AEE" w:rsidP="00255AEE">
                <w:pPr>
                  <w:spacing w:after="0"/>
                </w:pPr>
                <w:r>
                  <w:t>Overview of project requirements</w:t>
                </w:r>
                <w:r>
                  <w:br/>
                  <w:t>- Construct a sales proposal and demo for Travel Experts</w:t>
                </w:r>
                <w:r>
                  <w:br/>
                  <w:t>- Demo Req</w:t>
                </w:r>
                <w:r>
                  <w:br/>
                  <w:t xml:space="preserve">    HTML, CSS, JS, Nodejs for server, and MYSQL</w:t>
                </w:r>
                <w:r>
                  <w:br/>
                  <w:t>- database provided</w:t>
                </w:r>
                <w:r>
                  <w:br/>
                </w:r>
                <w:r>
                  <w:lastRenderedPageBreak/>
                  <w:t>- Presentation must include:</w:t>
                </w:r>
                <w:r>
                  <w:br/>
                  <w:t xml:space="preserve">    </w:t>
                </w:r>
                <w:r w:rsidR="00902F40">
                  <w:t>1.</w:t>
                </w:r>
                <w:r>
                  <w:t xml:space="preserve"> demonstration of website</w:t>
                </w:r>
                <w:r>
                  <w:br/>
                  <w:t xml:space="preserve">    </w:t>
                </w:r>
                <w:r w:rsidR="00902F40">
                  <w:t>2.</w:t>
                </w:r>
                <w:r>
                  <w:t xml:space="preserve"> </w:t>
                </w:r>
                <w:r w:rsidR="00902F40">
                  <w:t>who we are (prob need a company name)</w:t>
                </w:r>
                <w:r w:rsidR="00902F40">
                  <w:br/>
                  <w:t xml:space="preserve">    </w:t>
                </w:r>
                <w:proofErr w:type="gramStart"/>
                <w:r w:rsidR="00902F40">
                  <w:t>3.</w:t>
                </w:r>
                <w:proofErr w:type="gramEnd"/>
                <w:r w:rsidR="00902F40">
                  <w:t xml:space="preserve"> our capabilities</w:t>
                </w:r>
                <w:r w:rsidR="00176E74">
                  <w:t xml:space="preserve"> </w:t>
                </w:r>
                <w:r w:rsidR="00902F40">
                  <w:br/>
                  <w:t xml:space="preserve">    4. Cost estimate for a prototype</w:t>
                </w:r>
                <w:r w:rsidR="00902F40">
                  <w:br/>
                  <w:t xml:space="preserve">    5. With delivery dates for components</w:t>
                </w:r>
                <w:r w:rsidR="008248F2">
                  <w:br/>
                  <w:t xml:space="preserve">     </w:t>
                </w:r>
                <w:r w:rsidR="00DE7244">
                  <w:t>-</w:t>
                </w:r>
                <w:r w:rsidR="00176E74">
                  <w:t xml:space="preserve"> </w:t>
                </w:r>
                <w:r w:rsidR="00902F40">
                  <w:t>(need component list)</w:t>
                </w:r>
                <w:r w:rsidR="00902F40">
                  <w:br/>
                  <w:t xml:space="preserve">    </w:t>
                </w:r>
                <w:r w:rsidR="00DE7244">
                  <w:t xml:space="preserve"> </w:t>
                </w:r>
                <w:r w:rsidR="00176E74">
                  <w:t xml:space="preserve">- </w:t>
                </w:r>
                <w:r w:rsidR="00902F40">
                  <w:t>(dates in</w:t>
                </w:r>
                <w:r w:rsidR="009658C4">
                  <w:t>-</w:t>
                </w:r>
                <w:r w:rsidR="00902F40">
                  <w:t xml:space="preserve">line with the Course) </w:t>
                </w:r>
              </w:p>
            </w:tc>
          </w:sdtContent>
        </w:sdt>
        <w:sdt>
          <w:sdtPr>
            <w:id w:val="548571683"/>
            <w:placeholder>
              <w:docPart w:val="3B32E51E7EDAFA41B534CA77C74DC275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518DDDFD" w14:textId="77777777" w:rsidR="00514786" w:rsidRDefault="006E46E7" w:rsidP="00537F75">
                <w:pPr>
                  <w:spacing w:after="0"/>
                </w:pPr>
                <w:r>
                  <w:t>group</w:t>
                </w:r>
              </w:p>
            </w:tc>
          </w:sdtContent>
        </w:sdt>
        <w:sdt>
          <w:sdtPr>
            <w:id w:val="-881165098"/>
            <w:placeholder>
              <w:docPart w:val="9B45BC553613F74F832C90BC9DC7837B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4A8A0FD2" w14:textId="77777777" w:rsidR="00514786" w:rsidRDefault="00902F40" w:rsidP="00537F75">
                <w:pPr>
                  <w:spacing w:after="0"/>
                </w:pPr>
                <w:r>
                  <w:t>3min</w:t>
                </w:r>
              </w:p>
            </w:tc>
          </w:sdtContent>
        </w:sdt>
      </w:tr>
      <w:tr w:rsidR="00514786" w14:paraId="73BD0D53" w14:textId="77777777" w:rsidTr="00514786">
        <w:sdt>
          <w:sdtPr>
            <w:id w:val="1725941399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4294524" w14:textId="62FF5943" w:rsidR="00514786" w:rsidRDefault="00E20A31" w:rsidP="00537F75">
                <w:pPr>
                  <w:spacing w:after="0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96858246"/>
            <w:placeholder>
              <w:docPart w:val="D959F01E334FDD4790CE14AE038DCC14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2E4E53AA" w14:textId="2AA3806A" w:rsidR="00514786" w:rsidRDefault="006E46E7" w:rsidP="00E20A31">
                <w:pPr>
                  <w:spacing w:after="0"/>
                </w:pPr>
                <w:r>
                  <w:t>Discussion of ideas for the site and how we would like to implement if we have time</w:t>
                </w:r>
                <w:r w:rsidR="00E20A31">
                  <w:t xml:space="preserve">. </w:t>
                </w:r>
              </w:p>
            </w:tc>
          </w:sdtContent>
        </w:sdt>
        <w:sdt>
          <w:sdtPr>
            <w:id w:val="1190026700"/>
            <w:placeholder>
              <w:docPart w:val="3B32E51E7EDAFA41B534CA77C74DC275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0DEC7594" w14:textId="77777777" w:rsidR="00514786" w:rsidRDefault="006E46E7" w:rsidP="00537F75">
                <w:pPr>
                  <w:spacing w:after="0"/>
                </w:pPr>
                <w:r>
                  <w:t>Group</w:t>
                </w:r>
              </w:p>
            </w:tc>
          </w:sdtContent>
        </w:sdt>
        <w:sdt>
          <w:sdtPr>
            <w:id w:val="-1349722131"/>
            <w:placeholder>
              <w:docPart w:val="9B45BC553613F74F832C90BC9DC7837B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436779EB" w14:textId="77777777" w:rsidR="00514786" w:rsidRDefault="006E46E7" w:rsidP="00537F75">
                <w:pPr>
                  <w:spacing w:after="0"/>
                </w:pPr>
                <w:r>
                  <w:t>10min</w:t>
                </w:r>
              </w:p>
            </w:tc>
          </w:sdtContent>
        </w:sdt>
      </w:tr>
      <w:tr w:rsidR="00E20A31" w14:paraId="0FEBD9E1" w14:textId="77777777" w:rsidTr="00514786">
        <w:sdt>
          <w:sdtPr>
            <w:id w:val="-23278409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29983BC2" w14:textId="2E6D2EC3" w:rsidR="00E20A31" w:rsidRDefault="00E20A31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503942D0" w14:textId="7DD3DA02" w:rsidR="00E20A31" w:rsidRDefault="000A5465" w:rsidP="00E20A31">
            <w:pPr>
              <w:spacing w:after="0"/>
            </w:pPr>
            <w:r>
              <w:t>Items you would like to table for the next meeting?</w:t>
            </w:r>
          </w:p>
        </w:tc>
        <w:tc>
          <w:tcPr>
            <w:tcW w:w="2347" w:type="dxa"/>
          </w:tcPr>
          <w:p w14:paraId="3FC50E63" w14:textId="77777777" w:rsidR="00E20A31" w:rsidRDefault="00E20A31" w:rsidP="00537F75">
            <w:pPr>
              <w:spacing w:after="0"/>
            </w:pPr>
          </w:p>
        </w:tc>
        <w:tc>
          <w:tcPr>
            <w:tcW w:w="1800" w:type="dxa"/>
          </w:tcPr>
          <w:p w14:paraId="05C5CA3A" w14:textId="35443067" w:rsidR="00E20A31" w:rsidRDefault="000A5465" w:rsidP="00537F75">
            <w:pPr>
              <w:spacing w:after="0"/>
            </w:pPr>
            <w:r>
              <w:t>5min</w:t>
            </w:r>
          </w:p>
        </w:tc>
      </w:tr>
    </w:tbl>
    <w:p w14:paraId="36B52B01" w14:textId="77777777" w:rsidR="00D85460" w:rsidRDefault="006463BE">
      <w:pPr>
        <w:pStyle w:val="Heading2"/>
      </w:pPr>
      <w:r>
        <w:t>Other Information</w:t>
      </w:r>
    </w:p>
    <w:p w14:paraId="5F3F96F5" w14:textId="77777777" w:rsidR="00D85460" w:rsidRDefault="006463BE">
      <w:r>
        <w:t xml:space="preserve">Observers </w:t>
      </w:r>
      <w:sdt>
        <w:sdtPr>
          <w:id w:val="-984927467"/>
          <w:placeholder>
            <w:docPart w:val="34FC8F4BA18A2447845B11F4AC38A322"/>
          </w:placeholder>
          <w:showingPlcHdr/>
          <w15:appearance w15:val="hidden"/>
        </w:sdtPr>
        <w:sdtEndPr/>
        <w:sdtContent>
          <w:r>
            <w:t>[Observers]</w:t>
          </w:r>
        </w:sdtContent>
      </w:sdt>
    </w:p>
    <w:p w14:paraId="258F2DCA" w14:textId="77777777" w:rsidR="00D85460" w:rsidRDefault="006463BE">
      <w:r>
        <w:t xml:space="preserve">Resources </w:t>
      </w:r>
      <w:sdt>
        <w:sdtPr>
          <w:id w:val="-329751391"/>
          <w:placeholder>
            <w:docPart w:val="FF1F08D1C28F2E4CA2EFAEFCAAE64E2F"/>
          </w:placeholder>
          <w:showingPlcHdr/>
          <w15:appearance w15:val="hidden"/>
        </w:sdtPr>
        <w:sdtEndPr/>
        <w:sdtContent>
          <w:r>
            <w:t>[Resources]</w:t>
          </w:r>
        </w:sdtContent>
      </w:sdt>
    </w:p>
    <w:p w14:paraId="00DC70BC" w14:textId="77777777" w:rsidR="00D85460" w:rsidRDefault="006463BE">
      <w:r>
        <w:t xml:space="preserve">Special notes </w:t>
      </w:r>
      <w:sdt>
        <w:sdtPr>
          <w:id w:val="-1074665517"/>
          <w:placeholder>
            <w:docPart w:val="9F7EFC1CA7E83845B4B2D3CC0733DC44"/>
          </w:placeholder>
          <w:showingPlcHdr/>
          <w15:appearance w15:val="hidden"/>
        </w:sdtPr>
        <w:sdtEndPr/>
        <w:sdtContent>
          <w:r>
            <w:t>[Special notes]</w:t>
          </w:r>
        </w:sdtContent>
      </w:sdt>
    </w:p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F929C" w14:textId="77777777" w:rsidR="00764C7E" w:rsidRDefault="00764C7E">
      <w:r>
        <w:separator/>
      </w:r>
    </w:p>
  </w:endnote>
  <w:endnote w:type="continuationSeparator" w:id="0">
    <w:p w14:paraId="3E8952C6" w14:textId="77777777" w:rsidR="00764C7E" w:rsidRDefault="0076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B329C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057D2" w14:textId="77777777" w:rsidR="00764C7E" w:rsidRDefault="00764C7E">
      <w:r>
        <w:separator/>
      </w:r>
    </w:p>
  </w:footnote>
  <w:footnote w:type="continuationSeparator" w:id="0">
    <w:p w14:paraId="2E917E58" w14:textId="77777777" w:rsidR="00764C7E" w:rsidRDefault="00764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EE8"/>
    <w:multiLevelType w:val="hybridMultilevel"/>
    <w:tmpl w:val="02E6A668"/>
    <w:lvl w:ilvl="0" w:tplc="8FA6452C"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CCB4371"/>
    <w:multiLevelType w:val="hybridMultilevel"/>
    <w:tmpl w:val="72AC9282"/>
    <w:lvl w:ilvl="0" w:tplc="7AFEED04"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6F240337"/>
    <w:multiLevelType w:val="hybridMultilevel"/>
    <w:tmpl w:val="E7A085A8"/>
    <w:lvl w:ilvl="0" w:tplc="813EA18C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EE"/>
    <w:rsid w:val="000138C5"/>
    <w:rsid w:val="000A5465"/>
    <w:rsid w:val="00176E74"/>
    <w:rsid w:val="00255AEE"/>
    <w:rsid w:val="00514786"/>
    <w:rsid w:val="006463BE"/>
    <w:rsid w:val="006E46E7"/>
    <w:rsid w:val="006F15DB"/>
    <w:rsid w:val="00764C7E"/>
    <w:rsid w:val="008248F2"/>
    <w:rsid w:val="008B056F"/>
    <w:rsid w:val="00902F40"/>
    <w:rsid w:val="00961675"/>
    <w:rsid w:val="009658C4"/>
    <w:rsid w:val="00AB27F2"/>
    <w:rsid w:val="00B7499F"/>
    <w:rsid w:val="00D85460"/>
    <w:rsid w:val="00DE7244"/>
    <w:rsid w:val="00E2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ADE9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25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ff/Downloads/tf0346307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C5467A3F92F849AB5415B49F9E1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62F34-70B0-3241-8296-8E97193787D5}"/>
      </w:docPartPr>
      <w:docPartBody>
        <w:p w:rsidR="00000000" w:rsidRDefault="00387020">
          <w:pPr>
            <w:pStyle w:val="C1C5467A3F92F849AB5415B49F9E11C7"/>
          </w:pPr>
          <w:r>
            <w:t>Team Meeting</w:t>
          </w:r>
        </w:p>
      </w:docPartBody>
    </w:docPart>
    <w:docPart>
      <w:docPartPr>
        <w:name w:val="B6011E0B182079468A2D110F377A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90A78-1059-F14A-8606-766D00D035B2}"/>
      </w:docPartPr>
      <w:docPartBody>
        <w:p w:rsidR="00000000" w:rsidRDefault="00387020">
          <w:pPr>
            <w:pStyle w:val="B6011E0B182079468A2D110F377A6BD6"/>
          </w:pPr>
          <w:r>
            <w:t>[Date | time]</w:t>
          </w:r>
        </w:p>
      </w:docPartBody>
    </w:docPart>
    <w:docPart>
      <w:docPartPr>
        <w:name w:val="AA3DB2F04ED8C848924150B160454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EE074-DE3D-9E48-8B57-1F292162BA80}"/>
      </w:docPartPr>
      <w:docPartBody>
        <w:p w:rsidR="00000000" w:rsidRDefault="00387020">
          <w:pPr>
            <w:pStyle w:val="AA3DB2F04ED8C848924150B160454086"/>
          </w:pPr>
          <w:r>
            <w:t>[Location]</w:t>
          </w:r>
        </w:p>
      </w:docPartBody>
    </w:docPart>
    <w:docPart>
      <w:docPartPr>
        <w:name w:val="B1CDA1454495854DB5E46F1F0E785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2F61F-1793-0D42-9F9B-5B424FB9DAF4}"/>
      </w:docPartPr>
      <w:docPartBody>
        <w:p w:rsidR="00000000" w:rsidRDefault="00387020">
          <w:pPr>
            <w:pStyle w:val="B1CDA1454495854DB5E46F1F0E785D1C"/>
          </w:pPr>
          <w:r>
            <w:t>[Meeting called by]</w:t>
          </w:r>
        </w:p>
      </w:docPartBody>
    </w:docPart>
    <w:docPart>
      <w:docPartPr>
        <w:name w:val="3377C47AED04A948A593709A73C54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AEFD1-F95A-E24B-B053-E6347E12D51B}"/>
      </w:docPartPr>
      <w:docPartBody>
        <w:p w:rsidR="00000000" w:rsidRDefault="00387020">
          <w:pPr>
            <w:pStyle w:val="3377C47AED04A948A593709A73C5409A"/>
          </w:pPr>
          <w:r>
            <w:t>[Type of meeting]</w:t>
          </w:r>
        </w:p>
      </w:docPartBody>
    </w:docPart>
    <w:docPart>
      <w:docPartPr>
        <w:name w:val="D5316DF52365294EAB59728AE478D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6E885-2808-424D-83BC-8F090DF384A9}"/>
      </w:docPartPr>
      <w:docPartBody>
        <w:p w:rsidR="00000000" w:rsidRDefault="00387020">
          <w:pPr>
            <w:pStyle w:val="D5316DF52365294EAB59728AE478D9BE"/>
          </w:pPr>
          <w:r>
            <w:t>[Facilitator]</w:t>
          </w:r>
        </w:p>
      </w:docPartBody>
    </w:docPart>
    <w:docPart>
      <w:docPartPr>
        <w:name w:val="4654DB0B019D3343989C73E085230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447E4-8FA2-7A42-9FC9-CC9E6EB597AA}"/>
      </w:docPartPr>
      <w:docPartBody>
        <w:p w:rsidR="00000000" w:rsidRDefault="00387020">
          <w:pPr>
            <w:pStyle w:val="4654DB0B019D3343989C73E08523089F"/>
          </w:pPr>
          <w:r>
            <w:t>[Note taker]</w:t>
          </w:r>
        </w:p>
      </w:docPartBody>
    </w:docPart>
    <w:docPart>
      <w:docPartPr>
        <w:name w:val="AC26725BE3500349980D01C6CCBE5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D6B32-AD3E-7F4B-BA52-6DC153621EB9}"/>
      </w:docPartPr>
      <w:docPartBody>
        <w:p w:rsidR="00000000" w:rsidRDefault="00387020">
          <w:pPr>
            <w:pStyle w:val="AC26725BE3500349980D01C6CCBE5C2E"/>
          </w:pPr>
          <w:r>
            <w:t>[Timekeeper]</w:t>
          </w:r>
        </w:p>
      </w:docPartBody>
    </w:docPart>
    <w:docPart>
      <w:docPartPr>
        <w:name w:val="CF600685AF1C3940B91A1F2EFCDAF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78E5A-E79F-7A42-920B-989087D262A2}"/>
      </w:docPartPr>
      <w:docPartBody>
        <w:p w:rsidR="00000000" w:rsidRDefault="00387020">
          <w:pPr>
            <w:pStyle w:val="CF600685AF1C3940B91A1F2EFCDAFD1B"/>
          </w:pPr>
          <w:r>
            <w:t>[Attendees]</w:t>
          </w:r>
        </w:p>
      </w:docPartBody>
    </w:docPart>
    <w:docPart>
      <w:docPartPr>
        <w:name w:val="5806E0A4A6119847A56544F5A76B1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5543E-21D6-1F4C-9CDF-722974356CEB}"/>
      </w:docPartPr>
      <w:docPartBody>
        <w:p w:rsidR="00000000" w:rsidRDefault="00387020">
          <w:pPr>
            <w:pStyle w:val="5806E0A4A6119847A56544F5A76B14A2"/>
          </w:pPr>
          <w:r>
            <w:t>[Please bring]</w:t>
          </w:r>
        </w:p>
      </w:docPartBody>
    </w:docPart>
    <w:docPart>
      <w:docPartPr>
        <w:name w:val="D959F01E334FDD4790CE14AE038DC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8E548-1EC8-734E-9702-4310A5631019}"/>
      </w:docPartPr>
      <w:docPartBody>
        <w:p w:rsidR="00000000" w:rsidRDefault="00387020">
          <w:pPr>
            <w:pStyle w:val="D959F01E334FDD4790CE14AE038DCC14"/>
          </w:pPr>
          <w:r>
            <w:t>[Topic]</w:t>
          </w:r>
        </w:p>
      </w:docPartBody>
    </w:docPart>
    <w:docPart>
      <w:docPartPr>
        <w:name w:val="3B32E51E7EDAFA41B534CA77C74DC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D1C01-D39F-F64E-8D27-DEA84C097A4A}"/>
      </w:docPartPr>
      <w:docPartBody>
        <w:p w:rsidR="00000000" w:rsidRDefault="00387020">
          <w:pPr>
            <w:pStyle w:val="3B32E51E7EDAFA41B534CA77C74DC275"/>
          </w:pPr>
          <w:r>
            <w:t>[Presenter]</w:t>
          </w:r>
        </w:p>
      </w:docPartBody>
    </w:docPart>
    <w:docPart>
      <w:docPartPr>
        <w:name w:val="9B45BC553613F74F832C90BC9DC78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E147B-6161-344F-880A-4310EAEFA986}"/>
      </w:docPartPr>
      <w:docPartBody>
        <w:p w:rsidR="00000000" w:rsidRDefault="00387020">
          <w:pPr>
            <w:pStyle w:val="9B45BC553613F74F832C90BC9DC7837B"/>
          </w:pPr>
          <w:r>
            <w:t>[Time]</w:t>
          </w:r>
        </w:p>
      </w:docPartBody>
    </w:docPart>
    <w:docPart>
      <w:docPartPr>
        <w:name w:val="34FC8F4BA18A2447845B11F4AC38A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3ECFD-0DA1-D346-8775-0F37CC7597E1}"/>
      </w:docPartPr>
      <w:docPartBody>
        <w:p w:rsidR="00000000" w:rsidRDefault="00387020">
          <w:pPr>
            <w:pStyle w:val="34FC8F4BA18A2447845B11F4AC38A322"/>
          </w:pPr>
          <w:r>
            <w:t>[Observers]</w:t>
          </w:r>
        </w:p>
      </w:docPartBody>
    </w:docPart>
    <w:docPart>
      <w:docPartPr>
        <w:name w:val="FF1F08D1C28F2E4CA2EFAEFCAAE64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642DB-1BF3-264B-9C59-DDE8DAF8B61C}"/>
      </w:docPartPr>
      <w:docPartBody>
        <w:p w:rsidR="00000000" w:rsidRDefault="00387020">
          <w:pPr>
            <w:pStyle w:val="FF1F08D1C28F2E4CA2EFAEFCAAE64E2F"/>
          </w:pPr>
          <w:r>
            <w:t>[Resources]</w:t>
          </w:r>
        </w:p>
      </w:docPartBody>
    </w:docPart>
    <w:docPart>
      <w:docPartPr>
        <w:name w:val="9F7EFC1CA7E83845B4B2D3CC0733D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8779C-AA1A-854C-AD5E-249D239C85C9}"/>
      </w:docPartPr>
      <w:docPartBody>
        <w:p w:rsidR="00000000" w:rsidRDefault="00387020">
          <w:pPr>
            <w:pStyle w:val="9F7EFC1CA7E83845B4B2D3CC0733DC44"/>
          </w:pPr>
          <w:r>
            <w:t>[Special 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F0"/>
    <w:rsid w:val="000423F0"/>
    <w:rsid w:val="0038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C5467A3F92F849AB5415B49F9E11C7">
    <w:name w:val="C1C5467A3F92F849AB5415B49F9E11C7"/>
  </w:style>
  <w:style w:type="paragraph" w:customStyle="1" w:styleId="B6011E0B182079468A2D110F377A6BD6">
    <w:name w:val="B6011E0B182079468A2D110F377A6BD6"/>
  </w:style>
  <w:style w:type="paragraph" w:customStyle="1" w:styleId="AA3DB2F04ED8C848924150B160454086">
    <w:name w:val="AA3DB2F04ED8C848924150B160454086"/>
  </w:style>
  <w:style w:type="paragraph" w:customStyle="1" w:styleId="B1CDA1454495854DB5E46F1F0E785D1C">
    <w:name w:val="B1CDA1454495854DB5E46F1F0E785D1C"/>
  </w:style>
  <w:style w:type="paragraph" w:customStyle="1" w:styleId="3377C47AED04A948A593709A73C5409A">
    <w:name w:val="3377C47AED04A948A593709A73C5409A"/>
  </w:style>
  <w:style w:type="paragraph" w:customStyle="1" w:styleId="D5316DF52365294EAB59728AE478D9BE">
    <w:name w:val="D5316DF52365294EAB59728AE478D9BE"/>
  </w:style>
  <w:style w:type="paragraph" w:customStyle="1" w:styleId="4654DB0B019D3343989C73E08523089F">
    <w:name w:val="4654DB0B019D3343989C73E08523089F"/>
  </w:style>
  <w:style w:type="paragraph" w:customStyle="1" w:styleId="AC26725BE3500349980D01C6CCBE5C2E">
    <w:name w:val="AC26725BE3500349980D01C6CCBE5C2E"/>
  </w:style>
  <w:style w:type="paragraph" w:customStyle="1" w:styleId="CF600685AF1C3940B91A1F2EFCDAFD1B">
    <w:name w:val="CF600685AF1C3940B91A1F2EFCDAFD1B"/>
  </w:style>
  <w:style w:type="paragraph" w:customStyle="1" w:styleId="C06BDEECF0491240AA8143203C56001E">
    <w:name w:val="C06BDEECF0491240AA8143203C56001E"/>
  </w:style>
  <w:style w:type="paragraph" w:customStyle="1" w:styleId="5806E0A4A6119847A56544F5A76B14A2">
    <w:name w:val="5806E0A4A6119847A56544F5A76B14A2"/>
  </w:style>
  <w:style w:type="paragraph" w:customStyle="1" w:styleId="D959F01E334FDD4790CE14AE038DCC14">
    <w:name w:val="D959F01E334FDD4790CE14AE038DCC14"/>
  </w:style>
  <w:style w:type="paragraph" w:customStyle="1" w:styleId="3B32E51E7EDAFA41B534CA77C74DC275">
    <w:name w:val="3B32E51E7EDAFA41B534CA77C74DC275"/>
  </w:style>
  <w:style w:type="paragraph" w:customStyle="1" w:styleId="9B45BC553613F74F832C90BC9DC7837B">
    <w:name w:val="9B45BC553613F74F832C90BC9DC7837B"/>
  </w:style>
  <w:style w:type="paragraph" w:customStyle="1" w:styleId="34FC8F4BA18A2447845B11F4AC38A322">
    <w:name w:val="34FC8F4BA18A2447845B11F4AC38A322"/>
  </w:style>
  <w:style w:type="paragraph" w:customStyle="1" w:styleId="FF1F08D1C28F2E4CA2EFAEFCAAE64E2F">
    <w:name w:val="FF1F08D1C28F2E4CA2EFAEFCAAE64E2F"/>
  </w:style>
  <w:style w:type="paragraph" w:customStyle="1" w:styleId="9F7EFC1CA7E83845B4B2D3CC0733DC44">
    <w:name w:val="9F7EFC1CA7E83845B4B2D3CC0733DC44"/>
  </w:style>
  <w:style w:type="paragraph" w:customStyle="1" w:styleId="4A4326E44A69C743A126F533226627EC">
    <w:name w:val="4A4326E44A69C743A126F533226627EC"/>
    <w:rsid w:val="000423F0"/>
  </w:style>
  <w:style w:type="paragraph" w:customStyle="1" w:styleId="D8167C541E0EDD4986F1C2192DB06C63">
    <w:name w:val="D8167C541E0EDD4986F1C2192DB06C63"/>
    <w:rsid w:val="000423F0"/>
  </w:style>
  <w:style w:type="paragraph" w:customStyle="1" w:styleId="93C84529B0FBD646B7B91A591BD51767">
    <w:name w:val="93C84529B0FBD646B7B91A591BD51767"/>
    <w:rsid w:val="000423F0"/>
  </w:style>
  <w:style w:type="paragraph" w:customStyle="1" w:styleId="F895787AF8505F4A9864FF982BA40EC5">
    <w:name w:val="F895787AF8505F4A9864FF982BA40EC5"/>
    <w:rsid w:val="000423F0"/>
  </w:style>
  <w:style w:type="paragraph" w:customStyle="1" w:styleId="BA13304AA624DD4593DF03B46D27C7D7">
    <w:name w:val="BA13304AA624DD4593DF03B46D27C7D7"/>
    <w:rsid w:val="000423F0"/>
  </w:style>
  <w:style w:type="paragraph" w:customStyle="1" w:styleId="A34CFF377D59934B8719CEEA4BE5BEDC">
    <w:name w:val="A34CFF377D59934B8719CEEA4BE5BEDC"/>
    <w:rsid w:val="000423F0"/>
  </w:style>
  <w:style w:type="paragraph" w:customStyle="1" w:styleId="2AA31C7A4771884A856C2CEF3763ECA5">
    <w:name w:val="2AA31C7A4771884A856C2CEF3763ECA5"/>
    <w:rsid w:val="000423F0"/>
  </w:style>
  <w:style w:type="paragraph" w:customStyle="1" w:styleId="F7087B9EA0736741ACC7569EEDD319C7">
    <w:name w:val="F7087B9EA0736741ACC7569EEDD319C7"/>
    <w:rsid w:val="000423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tf03463072_win32.dotx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2020-11-18T15:19:00Z</dcterms:created>
  <dcterms:modified xsi:type="dcterms:W3CDTF">2020-11-18T16:06:00Z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